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4987" w14:textId="77777777" w:rsidR="00587F91" w:rsidRDefault="003567B8" w:rsidP="003567B8">
      <w:pPr>
        <w:pStyle w:val="Heading1"/>
      </w:pPr>
      <w:r>
        <w:t>Python – Problem Set One</w:t>
      </w:r>
    </w:p>
    <w:p w14:paraId="787FA917" w14:textId="77777777" w:rsidR="0053169A" w:rsidRPr="00BB1387" w:rsidRDefault="00BB1387" w:rsidP="00BB1387">
      <w:pPr>
        <w:pBdr>
          <w:top w:val="single" w:sz="6" w:space="1" w:color="auto"/>
          <w:bottom w:val="single" w:sz="6" w:space="1" w:color="auto"/>
        </w:pBdr>
        <w:jc w:val="right"/>
        <w:rPr>
          <w:i/>
        </w:rPr>
      </w:pPr>
      <w:r w:rsidRPr="00BB1387">
        <w:rPr>
          <w:rFonts w:ascii="Arial" w:hAnsi="Arial" w:cs="Arial"/>
          <w:i/>
          <w:color w:val="333333"/>
          <w:sz w:val="20"/>
          <w:szCs w:val="20"/>
          <w:shd w:val="clear" w:color="auto" w:fill="FFFFFF"/>
        </w:rPr>
        <w:t>Who are you who can summon fire without flint or tinder?</w:t>
      </w:r>
      <w:r w:rsidR="0053169A" w:rsidRPr="00BB1387">
        <w:rPr>
          <w:rStyle w:val="apple-converted-space"/>
          <w:rFonts w:ascii="Arial" w:hAnsi="Arial" w:cs="Arial"/>
          <w:i/>
          <w:color w:val="333333"/>
          <w:sz w:val="20"/>
          <w:szCs w:val="20"/>
          <w:shd w:val="clear" w:color="auto" w:fill="FFFFFF"/>
        </w:rPr>
        <w:t> </w:t>
      </w:r>
    </w:p>
    <w:p w14:paraId="5486CA85" w14:textId="77777777" w:rsidR="0053169A" w:rsidRDefault="0053169A" w:rsidP="0053169A"/>
    <w:p w14:paraId="52143133" w14:textId="77777777" w:rsidR="00FD1D50" w:rsidRDefault="00FD1D50" w:rsidP="00FD1D50">
      <w:r>
        <w:t>Unless otherwise specified, please include screen shot and a text file copy of your source, please, in addition to a MS Word file for the full problem set.</w:t>
      </w:r>
    </w:p>
    <w:p w14:paraId="6BB0460B" w14:textId="77777777" w:rsidR="00FD1D50" w:rsidRDefault="00FD1D50" w:rsidP="003567B8"/>
    <w:p w14:paraId="647C1000" w14:textId="77777777" w:rsidR="003567B8" w:rsidRDefault="003567B8" w:rsidP="003567B8">
      <w:pPr>
        <w:pStyle w:val="ListParagraph"/>
        <w:numPr>
          <w:ilvl w:val="0"/>
          <w:numId w:val="1"/>
        </w:numPr>
      </w:pPr>
      <w:r>
        <w:t xml:space="preserve">Leap years occur in years whose number is divisible by four but not by 100 unless it is divisible by four hundred.  So 1992, 1996, 2000 are leap years, but 1993 and 1900 were not.  </w:t>
      </w:r>
    </w:p>
    <w:p w14:paraId="067EC185" w14:textId="77777777" w:rsidR="003567B8" w:rsidRDefault="003567B8" w:rsidP="003567B8">
      <w:pPr>
        <w:pStyle w:val="ListParagraph"/>
        <w:rPr>
          <w:i/>
        </w:rPr>
      </w:pPr>
      <w:r w:rsidRPr="003567B8">
        <w:rPr>
          <w:i/>
        </w:rPr>
        <w:t xml:space="preserve">Write a </w:t>
      </w:r>
      <w:r w:rsidR="00BB1387">
        <w:rPr>
          <w:i/>
        </w:rPr>
        <w:t xml:space="preserve">Python3 </w:t>
      </w:r>
      <w:r w:rsidRPr="003567B8">
        <w:rPr>
          <w:i/>
        </w:rPr>
        <w:t>program that states if a year is a leap year or not.</w:t>
      </w:r>
    </w:p>
    <w:p w14:paraId="47D2C5E9" w14:textId="77777777" w:rsidR="00BB1387" w:rsidRPr="003567B8" w:rsidRDefault="00BB1387" w:rsidP="003567B8">
      <w:pPr>
        <w:pStyle w:val="ListParagraph"/>
        <w:rPr>
          <w:i/>
        </w:rPr>
      </w:pPr>
    </w:p>
    <w:p w14:paraId="7BFF5721" w14:textId="77777777" w:rsidR="003567B8" w:rsidRDefault="003567B8" w:rsidP="003567B8">
      <w:pPr>
        <w:pStyle w:val="ListParagraph"/>
      </w:pPr>
      <w:r>
        <w:t>Input: A year (####)</w:t>
      </w:r>
    </w:p>
    <w:p w14:paraId="0DBE84E0" w14:textId="77777777" w:rsidR="003567B8" w:rsidRDefault="003567B8" w:rsidP="003567B8">
      <w:pPr>
        <w:pStyle w:val="ListParagraph"/>
      </w:pPr>
      <w:r>
        <w:t>Output: Answer the question – is the given year a leap year?</w:t>
      </w:r>
    </w:p>
    <w:p w14:paraId="60FC50D3" w14:textId="77777777" w:rsidR="003567B8" w:rsidRDefault="003567B8" w:rsidP="003567B8">
      <w:pPr>
        <w:pStyle w:val="ListParagraph"/>
      </w:pPr>
      <w:r>
        <w:t>Example output:</w:t>
      </w:r>
    </w:p>
    <w:p w14:paraId="4AB5AB7C" w14:textId="77777777" w:rsidR="003567B8" w:rsidRDefault="003567B8" w:rsidP="003567B8">
      <w:pPr>
        <w:pStyle w:val="ListParagraph"/>
      </w:pPr>
    </w:p>
    <w:p w14:paraId="36807F0D" w14:textId="77777777" w:rsidR="003567B8" w:rsidRDefault="003567B8" w:rsidP="003567B8">
      <w:pPr>
        <w:ind w:firstLine="720"/>
      </w:pPr>
      <w:r>
        <w:t>Enter year: 1997</w:t>
      </w:r>
    </w:p>
    <w:p w14:paraId="7A96E8BD" w14:textId="77777777" w:rsidR="003567B8" w:rsidRDefault="003567B8" w:rsidP="003567B8">
      <w:pPr>
        <w:ind w:firstLine="720"/>
      </w:pPr>
      <w:r>
        <w:t>1997 is not a leap year.</w:t>
      </w:r>
    </w:p>
    <w:p w14:paraId="0A6BA4C2" w14:textId="77777777" w:rsidR="00FD1D50" w:rsidRPr="00FD1D50" w:rsidRDefault="00FD1D50" w:rsidP="003567B8">
      <w:pPr>
        <w:ind w:firstLine="720"/>
      </w:pPr>
    </w:p>
    <w:p w14:paraId="5E9C50F6" w14:textId="77777777" w:rsidR="003567B8" w:rsidRPr="00FD1D50" w:rsidRDefault="00FD1D50" w:rsidP="003567B8">
      <w:pPr>
        <w:pStyle w:val="ListParagraph"/>
        <w:numPr>
          <w:ilvl w:val="0"/>
          <w:numId w:val="1"/>
        </w:numPr>
      </w:pPr>
      <w:r w:rsidRPr="00FD1D50">
        <w:rPr>
          <w:i/>
        </w:rPr>
        <w:t>Existing</w:t>
      </w:r>
      <w:r w:rsidRPr="00FD1D50">
        <w:t xml:space="preserve"> </w:t>
      </w:r>
      <w:r w:rsidRPr="00FD1D50">
        <w:rPr>
          <w:i/>
        </w:rPr>
        <w:t>functions</w:t>
      </w:r>
      <w:r>
        <w:rPr>
          <w:i/>
        </w:rPr>
        <w:t>/built in tools</w:t>
      </w:r>
    </w:p>
    <w:p w14:paraId="2DDAC6D5" w14:textId="77777777" w:rsidR="00FD1D50" w:rsidRDefault="00FD1D50" w:rsidP="00FD1D50">
      <w:pPr>
        <w:ind w:left="360"/>
      </w:pPr>
      <w:r>
        <w:t>What is happening with each of these, or why do we get an error</w:t>
      </w:r>
      <w:r w:rsidR="00BB1387">
        <w:t xml:space="preserve"> with Python</w:t>
      </w:r>
      <w:r>
        <w:t>?</w:t>
      </w:r>
    </w:p>
    <w:p w14:paraId="3D0AAE93" w14:textId="77777777" w:rsidR="00FD1D50" w:rsidRDefault="00FD1D50" w:rsidP="00FD1D50">
      <w:pPr>
        <w:ind w:left="360"/>
      </w:pPr>
    </w:p>
    <w:p w14:paraId="5DD80508" w14:textId="77777777" w:rsidR="00FD1D50" w:rsidRPr="00FD1D50" w:rsidRDefault="00FD1D50" w:rsidP="00FD1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themeColor="text1"/>
          <w:sz w:val="18"/>
          <w:szCs w:val="18"/>
        </w:rPr>
      </w:pPr>
      <w:r w:rsidRPr="0053169A">
        <w:rPr>
          <w:rFonts w:ascii="Consolas" w:eastAsia="Times New Roman" w:hAnsi="Consolas" w:cs="Consolas"/>
          <w:color w:val="000000" w:themeColor="text1"/>
          <w:sz w:val="18"/>
          <w:szCs w:val="18"/>
        </w:rPr>
        <w:t>int("3")</w:t>
      </w:r>
    </w:p>
    <w:p w14:paraId="4345F69F" w14:textId="77777777" w:rsidR="00FD1D50" w:rsidRPr="00FD1D50" w:rsidRDefault="00FD1D50" w:rsidP="00FD1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themeColor="text1"/>
          <w:sz w:val="18"/>
          <w:szCs w:val="18"/>
        </w:rPr>
      </w:pPr>
      <w:r w:rsidRPr="0053169A">
        <w:rPr>
          <w:rFonts w:ascii="Consolas" w:eastAsia="Times New Roman" w:hAnsi="Consolas" w:cs="Consolas"/>
          <w:color w:val="000000" w:themeColor="text1"/>
          <w:sz w:val="18"/>
          <w:szCs w:val="18"/>
        </w:rPr>
        <w:t>int(3.7)</w:t>
      </w:r>
    </w:p>
    <w:p w14:paraId="6E130F1F" w14:textId="77777777" w:rsidR="00FD1D50" w:rsidRPr="00FD1D50" w:rsidRDefault="00FD1D50" w:rsidP="00FD1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themeColor="text1"/>
          <w:sz w:val="18"/>
          <w:szCs w:val="18"/>
        </w:rPr>
      </w:pPr>
      <w:r w:rsidRPr="0053169A">
        <w:rPr>
          <w:rFonts w:ascii="Consolas" w:eastAsia="Times New Roman" w:hAnsi="Consolas" w:cs="Consolas"/>
          <w:color w:val="000000" w:themeColor="text1"/>
          <w:sz w:val="18"/>
          <w:szCs w:val="18"/>
        </w:rPr>
        <w:t>int("3.7")</w:t>
      </w:r>
      <w:r w:rsidRPr="00FD1D50">
        <w:rPr>
          <w:rFonts w:ascii="Consolas" w:eastAsia="Times New Roman" w:hAnsi="Consolas" w:cs="Consolas"/>
          <w:color w:val="000000" w:themeColor="text1"/>
          <w:sz w:val="18"/>
          <w:szCs w:val="18"/>
        </w:rPr>
        <w:t xml:space="preserve"> </w:t>
      </w:r>
    </w:p>
    <w:p w14:paraId="6C37FE89" w14:textId="23E64F67" w:rsidR="00FD1D50" w:rsidRDefault="00FD1D50" w:rsidP="00FD1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themeColor="text1"/>
          <w:sz w:val="18"/>
          <w:szCs w:val="18"/>
        </w:rPr>
      </w:pPr>
      <w:r w:rsidRPr="0053169A">
        <w:rPr>
          <w:rFonts w:ascii="Consolas" w:eastAsia="Times New Roman" w:hAnsi="Consolas" w:cs="Consolas"/>
          <w:color w:val="000000" w:themeColor="text1"/>
          <w:sz w:val="18"/>
          <w:szCs w:val="18"/>
        </w:rPr>
        <w:t>int(float("3.7"))</w:t>
      </w:r>
    </w:p>
    <w:p w14:paraId="5580D7B1" w14:textId="4ADF80C2" w:rsidR="003C6953" w:rsidRDefault="003C6953" w:rsidP="00FD1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themeColor="text1"/>
          <w:sz w:val="18"/>
          <w:szCs w:val="18"/>
        </w:rPr>
      </w:pPr>
    </w:p>
    <w:p w14:paraId="7B5B7C0C" w14:textId="2C248AE2" w:rsidR="003C6953" w:rsidRPr="003C6953" w:rsidRDefault="003C6953" w:rsidP="00FD1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b/>
          <w:bCs/>
          <w:color w:val="000000" w:themeColor="text1"/>
          <w:sz w:val="18"/>
          <w:szCs w:val="18"/>
        </w:rPr>
      </w:pPr>
      <w:r>
        <w:rPr>
          <w:rFonts w:ascii="Consolas" w:eastAsia="Times New Roman" w:hAnsi="Consolas" w:cs="Consolas"/>
          <w:b/>
          <w:bCs/>
          <w:color w:val="000000" w:themeColor="text1"/>
          <w:sz w:val="18"/>
          <w:szCs w:val="18"/>
        </w:rPr>
        <w:t>We are type casting each of the variables to int. In other words, we are changing their object type to and object type of int. The only line I received an error for was the “</w:t>
      </w:r>
      <w:r w:rsidRPr="0053169A">
        <w:rPr>
          <w:rFonts w:ascii="Consolas" w:eastAsia="Times New Roman" w:hAnsi="Consolas" w:cs="Consolas"/>
          <w:color w:val="000000" w:themeColor="text1"/>
          <w:sz w:val="18"/>
          <w:szCs w:val="18"/>
        </w:rPr>
        <w:t>int("3.7"</w:t>
      </w:r>
      <w:r>
        <w:rPr>
          <w:rFonts w:ascii="Consolas" w:eastAsia="Times New Roman" w:hAnsi="Consolas" w:cs="Consolas"/>
          <w:color w:val="000000" w:themeColor="text1"/>
          <w:sz w:val="18"/>
          <w:szCs w:val="18"/>
        </w:rPr>
        <w:t>)</w:t>
      </w:r>
      <w:r>
        <w:rPr>
          <w:rFonts w:ascii="Consolas" w:eastAsia="Times New Roman" w:hAnsi="Consolas" w:cs="Consolas"/>
          <w:b/>
          <w:bCs/>
          <w:color w:val="000000" w:themeColor="text1"/>
          <w:sz w:val="18"/>
          <w:szCs w:val="18"/>
        </w:rPr>
        <w:t xml:space="preserve">” at which the reason was because it was an invalid literal for int with base 10. </w:t>
      </w:r>
      <w:r w:rsidR="004B276F">
        <w:rPr>
          <w:rFonts w:ascii="Consolas" w:eastAsia="Times New Roman" w:hAnsi="Consolas" w:cs="Consolas"/>
          <w:b/>
          <w:bCs/>
          <w:color w:val="000000" w:themeColor="text1"/>
          <w:sz w:val="18"/>
          <w:szCs w:val="18"/>
        </w:rPr>
        <w:t>However every other line of code worked out perfectly fine in changing the variables to ints, even in the third line starting with 3.7 it was changed right into a 3.</w:t>
      </w:r>
      <w:r w:rsidR="00EF625B">
        <w:rPr>
          <w:rFonts w:ascii="Consolas" w:eastAsia="Times New Roman" w:hAnsi="Consolas" w:cs="Consolas"/>
          <w:b/>
          <w:bCs/>
          <w:color w:val="000000" w:themeColor="text1"/>
          <w:sz w:val="18"/>
          <w:szCs w:val="18"/>
        </w:rPr>
        <w:t xml:space="preserve"> Or in other words, the third line of code is the only line to produce an error after running the program, meaning that the typing must be dynamic.</w:t>
      </w:r>
      <w:r>
        <w:rPr>
          <w:rFonts w:ascii="Consolas" w:eastAsia="Times New Roman" w:hAnsi="Consolas" w:cs="Consolas"/>
          <w:b/>
          <w:bCs/>
          <w:color w:val="000000" w:themeColor="text1"/>
          <w:sz w:val="18"/>
          <w:szCs w:val="18"/>
        </w:rPr>
        <w:t xml:space="preserve"> </w:t>
      </w:r>
    </w:p>
    <w:p w14:paraId="3B2CCBBA" w14:textId="77777777" w:rsidR="00FD1D50" w:rsidRPr="00FD1D50" w:rsidRDefault="00FD1D50" w:rsidP="00FD1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04040"/>
          <w:sz w:val="18"/>
          <w:szCs w:val="18"/>
        </w:rPr>
      </w:pPr>
    </w:p>
    <w:p w14:paraId="40905F15" w14:textId="77777777" w:rsidR="00FD1D50" w:rsidRDefault="00B4777F" w:rsidP="00B4777F">
      <w:pPr>
        <w:pStyle w:val="ListParagraph"/>
        <w:numPr>
          <w:ilvl w:val="0"/>
          <w:numId w:val="1"/>
        </w:numPr>
      </w:pPr>
      <w:r>
        <w:t>Try this out…. What happens?  (Add comments to explain steps!)</w:t>
      </w:r>
    </w:p>
    <w:p w14:paraId="7D9C9186" w14:textId="77777777" w:rsidR="00B4777F" w:rsidRDefault="00B4777F" w:rsidP="00B4777F">
      <w:pPr>
        <w:ind w:left="360"/>
      </w:pPr>
    </w:p>
    <w:p w14:paraId="7A87CD45" w14:textId="77777777" w:rsidR="00B4777F" w:rsidRDefault="00B4777F" w:rsidP="00B4777F">
      <w:pPr>
        <w:ind w:left="360"/>
      </w:pPr>
      <w:r>
        <w:t>x = [4]</w:t>
      </w:r>
    </w:p>
    <w:p w14:paraId="46DAB931" w14:textId="77777777" w:rsidR="00B4777F" w:rsidRDefault="00B4777F" w:rsidP="00B4777F">
      <w:pPr>
        <w:ind w:left="360"/>
      </w:pPr>
    </w:p>
    <w:p w14:paraId="4FFF60A5" w14:textId="77777777" w:rsidR="00B4777F" w:rsidRDefault="00B4777F" w:rsidP="00B4777F">
      <w:pPr>
        <w:ind w:left="360"/>
      </w:pPr>
      <w:r>
        <w:t xml:space="preserve">def </w:t>
      </w:r>
      <w:r w:rsidR="0053169A">
        <w:t>antioch</w:t>
      </w:r>
      <w:r>
        <w:t>():</w:t>
      </w:r>
    </w:p>
    <w:p w14:paraId="132B7D99" w14:textId="77777777" w:rsidR="00B4777F" w:rsidRDefault="00B4777F" w:rsidP="00B4777F">
      <w:pPr>
        <w:ind w:left="360"/>
      </w:pPr>
      <w:r>
        <w:t xml:space="preserve">    x.append(3)</w:t>
      </w:r>
    </w:p>
    <w:p w14:paraId="067E2064" w14:textId="77777777" w:rsidR="00B4777F" w:rsidRDefault="00B4777F" w:rsidP="00B4777F">
      <w:pPr>
        <w:ind w:left="360"/>
      </w:pPr>
    </w:p>
    <w:p w14:paraId="2FAD4C95" w14:textId="77777777" w:rsidR="00B4777F" w:rsidRDefault="00B4777F" w:rsidP="00B4777F">
      <w:pPr>
        <w:ind w:left="360"/>
      </w:pPr>
      <w:r>
        <w:t xml:space="preserve">def </w:t>
      </w:r>
      <w:r w:rsidR="0053169A">
        <w:t>maynard</w:t>
      </w:r>
      <w:r>
        <w:t>():</w:t>
      </w:r>
    </w:p>
    <w:p w14:paraId="265FC912" w14:textId="77777777" w:rsidR="00B4777F" w:rsidRDefault="00B4777F" w:rsidP="00B4777F">
      <w:pPr>
        <w:ind w:left="360"/>
      </w:pPr>
      <w:r>
        <w:t xml:space="preserve">    x = [1, 2]</w:t>
      </w:r>
    </w:p>
    <w:p w14:paraId="43B18251" w14:textId="77777777" w:rsidR="00B4777F" w:rsidRDefault="00B4777F" w:rsidP="00B4777F">
      <w:pPr>
        <w:ind w:left="360"/>
      </w:pPr>
      <w:r>
        <w:t xml:space="preserve">    x.append(3)</w:t>
      </w:r>
    </w:p>
    <w:p w14:paraId="0BE141E8" w14:textId="77777777" w:rsidR="00B4777F" w:rsidRDefault="00B4777F" w:rsidP="00B4777F">
      <w:pPr>
        <w:ind w:left="360"/>
      </w:pPr>
    </w:p>
    <w:p w14:paraId="5BAA2B02" w14:textId="77777777" w:rsidR="00B4777F" w:rsidRDefault="00B4777F" w:rsidP="00B4777F">
      <w:pPr>
        <w:ind w:left="360"/>
      </w:pPr>
      <w:r>
        <w:t>print(x)</w:t>
      </w:r>
    </w:p>
    <w:p w14:paraId="2A40E1BE" w14:textId="77777777" w:rsidR="00B4777F" w:rsidRDefault="0053169A" w:rsidP="00B4777F">
      <w:pPr>
        <w:ind w:left="360"/>
      </w:pPr>
      <w:r>
        <w:t>antioch</w:t>
      </w:r>
      <w:r w:rsidR="00B4777F">
        <w:t>()</w:t>
      </w:r>
    </w:p>
    <w:p w14:paraId="1620ECB9" w14:textId="77777777" w:rsidR="00B4777F" w:rsidRDefault="00B4777F" w:rsidP="00B4777F">
      <w:pPr>
        <w:ind w:left="360"/>
      </w:pPr>
      <w:r>
        <w:t>print(x)</w:t>
      </w:r>
    </w:p>
    <w:p w14:paraId="08263F9D" w14:textId="77777777" w:rsidR="00B4777F" w:rsidRDefault="0053169A" w:rsidP="00B4777F">
      <w:pPr>
        <w:ind w:left="360"/>
      </w:pPr>
      <w:r>
        <w:t>maynard</w:t>
      </w:r>
      <w:r w:rsidR="00B4777F">
        <w:t>()</w:t>
      </w:r>
    </w:p>
    <w:p w14:paraId="3E632BAC" w14:textId="77777777" w:rsidR="00B4777F" w:rsidRDefault="00B4777F" w:rsidP="00B4777F">
      <w:pPr>
        <w:ind w:left="360"/>
      </w:pPr>
      <w:r>
        <w:t>print(x)</w:t>
      </w:r>
    </w:p>
    <w:p w14:paraId="7D8F43D1" w14:textId="77777777" w:rsidR="00B4777F" w:rsidRDefault="00B4777F" w:rsidP="00FD1D50">
      <w:pPr>
        <w:ind w:left="360"/>
      </w:pPr>
    </w:p>
    <w:p w14:paraId="7C299D10" w14:textId="77777777" w:rsidR="00B4777F" w:rsidRDefault="00BB1387" w:rsidP="00FD1D50">
      <w:pPr>
        <w:ind w:left="360"/>
      </w:pPr>
      <w:r>
        <w:t xml:space="preserve">Hint: </w:t>
      </w:r>
      <w:r w:rsidR="00B4777F">
        <w:t>scope – what is happening?</w:t>
      </w:r>
    </w:p>
    <w:sectPr w:rsidR="00B477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E4C9D" w14:textId="77777777" w:rsidR="00DE644F" w:rsidRDefault="00DE644F" w:rsidP="00EF625B">
      <w:r>
        <w:separator/>
      </w:r>
    </w:p>
  </w:endnote>
  <w:endnote w:type="continuationSeparator" w:id="0">
    <w:p w14:paraId="3E6DA98F" w14:textId="77777777" w:rsidR="00DE644F" w:rsidRDefault="00DE644F" w:rsidP="00EF6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E4FE9" w14:textId="77777777" w:rsidR="00DE644F" w:rsidRDefault="00DE644F" w:rsidP="00EF625B">
      <w:r>
        <w:separator/>
      </w:r>
    </w:p>
  </w:footnote>
  <w:footnote w:type="continuationSeparator" w:id="0">
    <w:p w14:paraId="763A595E" w14:textId="77777777" w:rsidR="00DE644F" w:rsidRDefault="00DE644F" w:rsidP="00EF6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F34A3"/>
    <w:multiLevelType w:val="hybridMultilevel"/>
    <w:tmpl w:val="C0AC39D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D2C0D"/>
    <w:multiLevelType w:val="hybridMultilevel"/>
    <w:tmpl w:val="6B425C78"/>
    <w:lvl w:ilvl="0" w:tplc="4ACCE90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7B8"/>
    <w:rsid w:val="003567B8"/>
    <w:rsid w:val="003C6953"/>
    <w:rsid w:val="004B276F"/>
    <w:rsid w:val="0053169A"/>
    <w:rsid w:val="00587F91"/>
    <w:rsid w:val="00B4777F"/>
    <w:rsid w:val="00BB1387"/>
    <w:rsid w:val="00DE644F"/>
    <w:rsid w:val="00EF625B"/>
    <w:rsid w:val="00F12F75"/>
    <w:rsid w:val="00FD1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3DC35"/>
  <w15:chartTrackingRefBased/>
  <w15:docId w15:val="{153413E6-A840-4C31-AA4F-22027906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FD1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D50"/>
    <w:rPr>
      <w:rFonts w:ascii="Courier New" w:eastAsia="Times New Roman" w:hAnsi="Courier New" w:cs="Courier New"/>
      <w:sz w:val="20"/>
      <w:szCs w:val="20"/>
    </w:rPr>
  </w:style>
  <w:style w:type="character" w:customStyle="1" w:styleId="c">
    <w:name w:val="c"/>
    <w:basedOn w:val="DefaultParagraphFont"/>
    <w:rsid w:val="00FD1D50"/>
  </w:style>
  <w:style w:type="character" w:customStyle="1" w:styleId="nb">
    <w:name w:val="nb"/>
    <w:basedOn w:val="DefaultParagraphFont"/>
    <w:rsid w:val="00FD1D50"/>
  </w:style>
  <w:style w:type="character" w:customStyle="1" w:styleId="p">
    <w:name w:val="p"/>
    <w:basedOn w:val="DefaultParagraphFont"/>
    <w:rsid w:val="00FD1D50"/>
  </w:style>
  <w:style w:type="character" w:customStyle="1" w:styleId="s">
    <w:name w:val="s"/>
    <w:basedOn w:val="DefaultParagraphFont"/>
    <w:rsid w:val="00FD1D50"/>
  </w:style>
  <w:style w:type="character" w:customStyle="1" w:styleId="mf">
    <w:name w:val="mf"/>
    <w:basedOn w:val="DefaultParagraphFont"/>
    <w:rsid w:val="00FD1D50"/>
  </w:style>
  <w:style w:type="character" w:customStyle="1" w:styleId="apple-converted-space">
    <w:name w:val="apple-converted-space"/>
    <w:basedOn w:val="DefaultParagraphFont"/>
    <w:rsid w:val="0053169A"/>
  </w:style>
  <w:style w:type="paragraph" w:styleId="Header">
    <w:name w:val="header"/>
    <w:basedOn w:val="Normal"/>
    <w:link w:val="HeaderChar"/>
    <w:uiPriority w:val="99"/>
    <w:unhideWhenUsed/>
    <w:rsid w:val="00EF625B"/>
    <w:pPr>
      <w:tabs>
        <w:tab w:val="center" w:pos="4680"/>
        <w:tab w:val="right" w:pos="9360"/>
      </w:tabs>
    </w:pPr>
  </w:style>
  <w:style w:type="character" w:customStyle="1" w:styleId="HeaderChar">
    <w:name w:val="Header Char"/>
    <w:basedOn w:val="DefaultParagraphFont"/>
    <w:link w:val="Header"/>
    <w:uiPriority w:val="99"/>
    <w:rsid w:val="00EF625B"/>
  </w:style>
  <w:style w:type="paragraph" w:styleId="Footer">
    <w:name w:val="footer"/>
    <w:basedOn w:val="Normal"/>
    <w:link w:val="FooterChar"/>
    <w:uiPriority w:val="99"/>
    <w:unhideWhenUsed/>
    <w:rsid w:val="00EF625B"/>
    <w:pPr>
      <w:tabs>
        <w:tab w:val="center" w:pos="4680"/>
        <w:tab w:val="right" w:pos="9360"/>
      </w:tabs>
    </w:pPr>
  </w:style>
  <w:style w:type="character" w:customStyle="1" w:styleId="FooterChar">
    <w:name w:val="Footer Char"/>
    <w:basedOn w:val="DefaultParagraphFont"/>
    <w:link w:val="Footer"/>
    <w:uiPriority w:val="99"/>
    <w:rsid w:val="00EF6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56339">
      <w:bodyDiv w:val="1"/>
      <w:marLeft w:val="0"/>
      <w:marRight w:val="0"/>
      <w:marTop w:val="0"/>
      <w:marBottom w:val="0"/>
      <w:divBdr>
        <w:top w:val="none" w:sz="0" w:space="0" w:color="auto"/>
        <w:left w:val="none" w:sz="0" w:space="0" w:color="auto"/>
        <w:bottom w:val="none" w:sz="0" w:space="0" w:color="auto"/>
        <w:right w:val="none" w:sz="0" w:space="0" w:color="auto"/>
      </w:divBdr>
    </w:div>
    <w:div w:id="111235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21</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Dawson Demien</cp:lastModifiedBy>
  <cp:revision>3</cp:revision>
  <dcterms:created xsi:type="dcterms:W3CDTF">2021-09-01T19:54:00Z</dcterms:created>
  <dcterms:modified xsi:type="dcterms:W3CDTF">2021-09-02T15:46:00Z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